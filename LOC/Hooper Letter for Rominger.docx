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99E6B" w14:textId="77777777" w:rsidR="009D44D1" w:rsidRPr="009D44D1" w:rsidRDefault="009D44D1" w:rsidP="009D44D1">
      <w:pPr>
        <w:pStyle w:val="SFILETTERTEXT"/>
        <w:rPr>
          <w:color w:val="4A442A" w:themeColor="background2" w:themeShade="40"/>
        </w:rPr>
      </w:pPr>
    </w:p>
    <w:p w14:paraId="2CFF4005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>To: NSF Dimensions of Biodiversity Program</w:t>
      </w:r>
    </w:p>
    <w:p w14:paraId="5747CECA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78D50674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>From: Dr. Paul Hooper, Director of Education</w:t>
      </w:r>
    </w:p>
    <w:p w14:paraId="1F657FA3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13DE4E7C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52759C59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04FBF01B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 xml:space="preserve">If the proposal submitted by Dr. Andrew </w:t>
      </w:r>
      <w:proofErr w:type="spellStart"/>
      <w:r w:rsidRPr="00526939">
        <w:rPr>
          <w:rFonts w:ascii="Calibri" w:hAnsi="Calibri"/>
          <w:color w:val="4A442A" w:themeColor="background2" w:themeShade="40"/>
          <w:sz w:val="22"/>
          <w:szCs w:val="22"/>
        </w:rPr>
        <w:t>Rominger</w:t>
      </w:r>
      <w:proofErr w:type="spellEnd"/>
      <w:r w:rsidRPr="00526939">
        <w:rPr>
          <w:rFonts w:ascii="Calibri" w:hAnsi="Calibri"/>
          <w:color w:val="4A442A" w:themeColor="background2" w:themeShade="40"/>
          <w:sz w:val="22"/>
          <w:szCs w:val="22"/>
        </w:rPr>
        <w:t xml:space="preserve"> entitled </w:t>
      </w:r>
      <w:r>
        <w:rPr>
          <w:rFonts w:ascii="Calibri" w:hAnsi="Calibri"/>
          <w:color w:val="4A442A" w:themeColor="background2" w:themeShade="40"/>
          <w:sz w:val="22"/>
          <w:szCs w:val="22"/>
        </w:rPr>
        <w:t>“</w:t>
      </w: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>Integrating Across Dimensions of Biodiversity: Developing Novel Theory and Informatics</w:t>
      </w:r>
      <w:r>
        <w:rPr>
          <w:rFonts w:ascii="Calibri" w:hAnsi="Calibri"/>
          <w:color w:val="4A442A" w:themeColor="background2" w:themeShade="40"/>
          <w:sz w:val="22"/>
          <w:szCs w:val="22"/>
        </w:rPr>
        <w:t>”</w:t>
      </w: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 xml:space="preserve"> is selected for funding by NSF, it is my intent to collaborate and/or commit resources as detailed in the Project Description </w:t>
      </w:r>
      <w:r>
        <w:rPr>
          <w:rFonts w:ascii="Calibri" w:hAnsi="Calibri"/>
          <w:color w:val="4A442A" w:themeColor="background2" w:themeShade="40"/>
          <w:sz w:val="22"/>
          <w:szCs w:val="22"/>
        </w:rPr>
        <w:t>and</w:t>
      </w: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 xml:space="preserve"> Facilities, Equipment and Other Resources section of the proposal.</w:t>
      </w:r>
    </w:p>
    <w:p w14:paraId="5036F341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671EEE56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28AA3E66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26288AC6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>Signed: _______________________</w:t>
      </w:r>
    </w:p>
    <w:p w14:paraId="7C609ED9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21BAF1A1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>Organization: Santa Fe Institute</w:t>
      </w:r>
    </w:p>
    <w:p w14:paraId="1BD47EA3" w14:textId="77777777" w:rsid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</w:p>
    <w:p w14:paraId="420B0231" w14:textId="77777777" w:rsidR="00526939" w:rsidRPr="00526939" w:rsidRDefault="00526939" w:rsidP="00526939">
      <w:pPr>
        <w:tabs>
          <w:tab w:val="left" w:pos="1565"/>
        </w:tabs>
        <w:rPr>
          <w:rFonts w:ascii="Calibri" w:hAnsi="Calibri"/>
          <w:color w:val="4A442A" w:themeColor="background2" w:themeShade="40"/>
          <w:sz w:val="22"/>
          <w:szCs w:val="22"/>
        </w:rPr>
      </w:pPr>
      <w:r w:rsidRPr="00526939">
        <w:rPr>
          <w:rFonts w:ascii="Calibri" w:hAnsi="Calibri"/>
          <w:color w:val="4A442A" w:themeColor="background2" w:themeShade="40"/>
          <w:sz w:val="22"/>
          <w:szCs w:val="22"/>
        </w:rPr>
        <w:t xml:space="preserve">Date: </w:t>
      </w:r>
      <w:r w:rsidR="00B978F9">
        <w:rPr>
          <w:rFonts w:ascii="Calibri" w:hAnsi="Calibri"/>
          <w:color w:val="4A442A" w:themeColor="background2" w:themeShade="40"/>
          <w:sz w:val="22"/>
          <w:szCs w:val="22"/>
        </w:rPr>
        <w:t xml:space="preserve"> 22-Feb-2018</w:t>
      </w:r>
      <w:bookmarkStart w:id="0" w:name="_GoBack"/>
      <w:bookmarkEnd w:id="0"/>
    </w:p>
    <w:p w14:paraId="3B5FD683" w14:textId="77777777" w:rsidR="000C6085" w:rsidRPr="009D44D1" w:rsidRDefault="00DE00DF" w:rsidP="00DE00DF">
      <w:pPr>
        <w:tabs>
          <w:tab w:val="left" w:pos="1565"/>
        </w:tabs>
        <w:rPr>
          <w:color w:val="4A442A" w:themeColor="background2" w:themeShade="40"/>
        </w:rPr>
      </w:pPr>
      <w:r w:rsidRPr="009D44D1">
        <w:rPr>
          <w:color w:val="4A442A" w:themeColor="background2" w:themeShade="40"/>
        </w:rPr>
        <w:tab/>
      </w:r>
    </w:p>
    <w:p w14:paraId="66B528B8" w14:textId="77777777" w:rsidR="00DE00DF" w:rsidRPr="009D44D1" w:rsidRDefault="00DE00DF" w:rsidP="00DE00DF">
      <w:pPr>
        <w:tabs>
          <w:tab w:val="left" w:pos="1565"/>
        </w:tabs>
        <w:rPr>
          <w:color w:val="4A442A" w:themeColor="background2" w:themeShade="40"/>
        </w:rPr>
      </w:pPr>
    </w:p>
    <w:p w14:paraId="4EE7FF79" w14:textId="77777777" w:rsidR="00DE00DF" w:rsidRPr="009D44D1" w:rsidRDefault="00DE00DF" w:rsidP="00DE00DF">
      <w:pPr>
        <w:tabs>
          <w:tab w:val="left" w:pos="1565"/>
        </w:tabs>
        <w:rPr>
          <w:color w:val="4A442A" w:themeColor="background2" w:themeShade="40"/>
        </w:rPr>
      </w:pPr>
    </w:p>
    <w:sectPr w:rsidR="00DE00DF" w:rsidRPr="009D44D1" w:rsidSect="009D44D1">
      <w:headerReference w:type="default" r:id="rId7"/>
      <w:headerReference w:type="first" r:id="rId8"/>
      <w:pgSz w:w="12240" w:h="15840"/>
      <w:pgMar w:top="1440" w:right="2160" w:bottom="720" w:left="21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1A18B" w14:textId="77777777" w:rsidR="00526939" w:rsidRDefault="00526939" w:rsidP="00DE00DF">
      <w:r>
        <w:separator/>
      </w:r>
    </w:p>
  </w:endnote>
  <w:endnote w:type="continuationSeparator" w:id="0">
    <w:p w14:paraId="7ED0456D" w14:textId="77777777" w:rsidR="00526939" w:rsidRDefault="00526939" w:rsidP="00DE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09CA0" w14:textId="77777777" w:rsidR="00526939" w:rsidRDefault="00526939" w:rsidP="00DE00DF">
      <w:r>
        <w:separator/>
      </w:r>
    </w:p>
  </w:footnote>
  <w:footnote w:type="continuationSeparator" w:id="0">
    <w:p w14:paraId="5307D837" w14:textId="77777777" w:rsidR="00526939" w:rsidRDefault="00526939" w:rsidP="00DE00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95B11" w14:textId="77777777" w:rsidR="00DE00DF" w:rsidRDefault="00DE00D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E661C5" wp14:editId="5C41C311">
          <wp:simplePos x="0" y="0"/>
          <wp:positionH relativeFrom="page">
            <wp:posOffset>0</wp:posOffset>
          </wp:positionH>
          <wp:positionV relativeFrom="paragraph">
            <wp:posOffset>0</wp:posOffset>
          </wp:positionV>
          <wp:extent cx="7767955" cy="10058400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I Ltrhead second sheet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55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1EB09" w14:textId="77777777" w:rsidR="00DE00DF" w:rsidRDefault="00DE00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E550CB" wp14:editId="355971FC">
          <wp:simplePos x="0" y="0"/>
          <wp:positionH relativeFrom="page">
            <wp:posOffset>0</wp:posOffset>
          </wp:positionH>
          <wp:positionV relativeFrom="paragraph">
            <wp:posOffset>0</wp:posOffset>
          </wp:positionV>
          <wp:extent cx="7767955" cy="100584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I Ltrhead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55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39"/>
    <w:rsid w:val="000C6085"/>
    <w:rsid w:val="00366FE4"/>
    <w:rsid w:val="004753F1"/>
    <w:rsid w:val="00526939"/>
    <w:rsid w:val="00730156"/>
    <w:rsid w:val="00860FAB"/>
    <w:rsid w:val="00983F23"/>
    <w:rsid w:val="009D44D1"/>
    <w:rsid w:val="00B563E8"/>
    <w:rsid w:val="00B978F9"/>
    <w:rsid w:val="00C031B7"/>
    <w:rsid w:val="00D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142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D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0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0DF"/>
  </w:style>
  <w:style w:type="paragraph" w:styleId="Footer">
    <w:name w:val="footer"/>
    <w:basedOn w:val="Normal"/>
    <w:link w:val="FooterChar"/>
    <w:uiPriority w:val="99"/>
    <w:unhideWhenUsed/>
    <w:rsid w:val="00DE00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0DF"/>
  </w:style>
  <w:style w:type="paragraph" w:styleId="Title">
    <w:name w:val="Title"/>
    <w:basedOn w:val="Normal"/>
    <w:next w:val="Normal"/>
    <w:link w:val="TitleChar"/>
    <w:uiPriority w:val="10"/>
    <w:qFormat/>
    <w:rsid w:val="00366FE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E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SFILETTERTEXT">
    <w:name w:val="SFI LETTER TEXT"/>
    <w:autoRedefine/>
    <w:qFormat/>
    <w:rsid w:val="009D44D1"/>
    <w:pPr>
      <w:widowControl w:val="0"/>
      <w:tabs>
        <w:tab w:val="left" w:pos="5160"/>
      </w:tabs>
      <w:autoSpaceDE w:val="0"/>
      <w:autoSpaceDN w:val="0"/>
      <w:adjustRightInd w:val="0"/>
      <w:spacing w:before="120" w:after="120" w:line="280" w:lineRule="exact"/>
    </w:pPr>
    <w:rPr>
      <w:rFonts w:ascii="Calibri" w:eastAsiaTheme="minorHAnsi" w:hAnsi="Calibri" w:cs="SourceSansPro-Regular"/>
      <w:color w:val="17365D" w:themeColor="text2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0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D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0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0DF"/>
  </w:style>
  <w:style w:type="paragraph" w:styleId="Footer">
    <w:name w:val="footer"/>
    <w:basedOn w:val="Normal"/>
    <w:link w:val="FooterChar"/>
    <w:uiPriority w:val="99"/>
    <w:unhideWhenUsed/>
    <w:rsid w:val="00DE00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0DF"/>
  </w:style>
  <w:style w:type="paragraph" w:styleId="Title">
    <w:name w:val="Title"/>
    <w:basedOn w:val="Normal"/>
    <w:next w:val="Normal"/>
    <w:link w:val="TitleChar"/>
    <w:uiPriority w:val="10"/>
    <w:qFormat/>
    <w:rsid w:val="00366FE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E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SFILETTERTEXT">
    <w:name w:val="SFI LETTER TEXT"/>
    <w:autoRedefine/>
    <w:qFormat/>
    <w:rsid w:val="009D44D1"/>
    <w:pPr>
      <w:widowControl w:val="0"/>
      <w:tabs>
        <w:tab w:val="left" w:pos="5160"/>
      </w:tabs>
      <w:autoSpaceDE w:val="0"/>
      <w:autoSpaceDN w:val="0"/>
      <w:adjustRightInd w:val="0"/>
      <w:spacing w:before="120" w:after="120" w:line="280" w:lineRule="exact"/>
    </w:pPr>
    <w:rPr>
      <w:rFonts w:ascii="Calibri" w:eastAsiaTheme="minorHAnsi" w:hAnsi="Calibri" w:cs="SourceSansPro-Regular"/>
      <w:color w:val="17365D" w:themeColor="text2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hooper:Documents:EDU:Letters:2017%20letterhead%20template%20for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2017 letterhead template for Word.dotx</Template>
  <TotalTime>0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cp:lastPrinted>2018-02-22T23:27:00Z</cp:lastPrinted>
  <dcterms:created xsi:type="dcterms:W3CDTF">2018-02-22T23:27:00Z</dcterms:created>
  <dcterms:modified xsi:type="dcterms:W3CDTF">2018-02-22T23:27:00Z</dcterms:modified>
</cp:coreProperties>
</file>